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2D8D7" w14:textId="6E4C361D" w:rsidR="004D5823" w:rsidRDefault="004922AA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Informe de cierre sprint XX</w:t>
      </w:r>
    </w:p>
    <w:tbl>
      <w:tblPr>
        <w:tblStyle w:val="Tabladelista3-nfasis2"/>
        <w:tblW w:w="10348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5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 w:rsidTr="007F61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635F366" w14:textId="77777777" w:rsidR="004D5823" w:rsidRDefault="004D5823">
            <w:pPr>
              <w:jc w:val="center"/>
              <w:rPr>
                <w:rFonts w:ascii="Tahoma" w:hAnsi="Tahoma"/>
                <w:b/>
                <w:bCs/>
              </w:rPr>
            </w:pPr>
            <w:proofErr w:type="spellStart"/>
            <w:r>
              <w:rPr>
                <w:rFonts w:ascii="Tahoma" w:hAnsi="Tahoma"/>
                <w:b/>
                <w:bCs/>
              </w:rPr>
              <w:t>N°</w:t>
            </w:r>
            <w:proofErr w:type="spellEnd"/>
          </w:p>
        </w:tc>
        <w:tc>
          <w:tcPr>
            <w:tcW w:w="1276" w:type="dxa"/>
          </w:tcPr>
          <w:p w14:paraId="5EC732AC" w14:textId="77777777" w:rsidR="004D5823" w:rsidRDefault="004D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1AEFC72E" w14:textId="77777777" w:rsidR="004D5823" w:rsidRDefault="004D5823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</w:tcPr>
          <w:p w14:paraId="7BB8E941" w14:textId="77777777" w:rsidR="004D5823" w:rsidRDefault="004D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ED0DEC8" w14:textId="77777777" w:rsidR="004D5823" w:rsidRDefault="008F1ABB" w:rsidP="00C80BEE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</w:tcPr>
          <w:p w14:paraId="3DFF6BE8" w14:textId="77777777" w:rsidR="004D5823" w:rsidRDefault="004D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0ADB878A" w14:textId="77777777" w:rsidR="004D5823" w:rsidRDefault="008F1ABB" w:rsidP="0006703B">
            <w:pPr>
              <w:pStyle w:val="Encabezado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</w:tcPr>
          <w:p w14:paraId="22EB6DF6" w14:textId="3B4FC75F" w:rsidR="004D5823" w:rsidRDefault="00B66840">
            <w:pPr>
              <w:pStyle w:val="Encabezado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>Manuel Fuentes</w:t>
            </w:r>
          </w:p>
        </w:tc>
      </w:tr>
      <w:tr w:rsidR="009D5E8A" w14:paraId="1A4AC5BF" w14:textId="77777777" w:rsidTr="007F61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5337163" w14:textId="77777777" w:rsidR="009D5E8A" w:rsidRDefault="009D5E8A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</w:tcPr>
          <w:p w14:paraId="0191DE4D" w14:textId="77777777" w:rsidR="009D5E8A" w:rsidRDefault="009D5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5409E2B3" w14:textId="77777777" w:rsidR="009D5E8A" w:rsidRDefault="009D5E8A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190F1B9" w14:textId="3775A1DB" w:rsidR="009D5E8A" w:rsidRDefault="00B66840" w:rsidP="009D5E8A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02-10-2024</w:t>
            </w:r>
          </w:p>
        </w:tc>
        <w:tc>
          <w:tcPr>
            <w:tcW w:w="2693" w:type="dxa"/>
          </w:tcPr>
          <w:p w14:paraId="70962F07" w14:textId="77777777" w:rsidR="009D5E8A" w:rsidRDefault="009D5E8A" w:rsidP="009D5E8A">
            <w:pPr>
              <w:pStyle w:val="Encabezado"/>
              <w:tabs>
                <w:tab w:val="clear" w:pos="4320"/>
                <w:tab w:val="clear" w:pos="8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4C97242A" w14:textId="412B6A0F" w:rsidR="009D5E8A" w:rsidRDefault="00B66840" w:rsidP="009D5E8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>CRM</w:t>
            </w:r>
          </w:p>
        </w:tc>
      </w:tr>
    </w:tbl>
    <w:p w14:paraId="5FADA421" w14:textId="77777777" w:rsidR="004D5823" w:rsidRDefault="004D5823">
      <w:pPr>
        <w:pStyle w:val="Encabezado"/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Style w:val="Tabladelista3-nfasis2"/>
        <w:tblW w:w="10348" w:type="dxa"/>
        <w:tblLayout w:type="fixed"/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4"/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7F611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</w:tcPr>
          <w:p w14:paraId="113020D4" w14:textId="77777777" w:rsidR="0006703B" w:rsidRDefault="00067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</w:tcPr>
          <w:p w14:paraId="79CE3376" w14:textId="77777777" w:rsidR="0006703B" w:rsidRDefault="00067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B66840" w14:paraId="0F70C1FA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6CB6B990" w14:textId="6C2C55A8" w:rsidR="00B66840" w:rsidRDefault="00B66840" w:rsidP="00B66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</w:rPr>
              <w:t>Ignacio Alfaro</w:t>
            </w:r>
          </w:p>
        </w:tc>
        <w:tc>
          <w:tcPr>
            <w:tcW w:w="1559" w:type="dxa"/>
            <w:noWrap/>
          </w:tcPr>
          <w:p w14:paraId="38F9B6A2" w14:textId="214A3D7F" w:rsidR="00B66840" w:rsidRPr="00910826" w:rsidRDefault="00B66840" w:rsidP="00B66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CRM BEMAIN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5EE03F4A" w14:textId="77777777" w:rsidR="00B66840" w:rsidRPr="001F1E35" w:rsidRDefault="00B66840" w:rsidP="00B66840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5BE8DCF0" w14:textId="438C3738" w:rsidR="00B66840" w:rsidRPr="00D1353E" w:rsidRDefault="00B66840" w:rsidP="00B66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  <w:r>
              <w:rPr>
                <w:rFonts w:ascii="Tahoma" w:hAnsi="Tahoma" w:cs="Tahoma"/>
                <w:color w:val="0000FF"/>
                <w:u w:val="single"/>
              </w:rPr>
              <w:t>i.alfaro@duocuc.cl</w:t>
            </w:r>
          </w:p>
        </w:tc>
      </w:tr>
      <w:tr w:rsidR="00B66840" w14:paraId="4DF1C233" w14:textId="77777777" w:rsidTr="007F6112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73CE3EAD" w14:textId="7BDEEF0F" w:rsidR="00B66840" w:rsidRDefault="00B66840" w:rsidP="00B66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</w:rPr>
              <w:t>Manuel Fuentes</w:t>
            </w:r>
          </w:p>
        </w:tc>
        <w:tc>
          <w:tcPr>
            <w:tcW w:w="1559" w:type="dxa"/>
            <w:noWrap/>
          </w:tcPr>
          <w:p w14:paraId="4A476F27" w14:textId="39BC0FAB" w:rsidR="00B66840" w:rsidRPr="00AC50AA" w:rsidRDefault="00B66840" w:rsidP="00B66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3024D3">
              <w:rPr>
                <w:rFonts w:ascii="Tahoma" w:hAnsi="Tahoma" w:cs="Tahoma"/>
              </w:rPr>
              <w:t>CRM BEMAIN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31801232" w14:textId="77777777" w:rsidR="00B66840" w:rsidRDefault="00B66840" w:rsidP="00B66840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1946D8A4" w14:textId="2C0E2FFA" w:rsidR="00B66840" w:rsidRDefault="00B66840" w:rsidP="00B66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  <w:r>
              <w:rPr>
                <w:rFonts w:ascii="Tahoma" w:hAnsi="Tahoma" w:cs="Tahoma"/>
                <w:color w:val="0000FF"/>
                <w:u w:val="single"/>
              </w:rPr>
              <w:t>Manu.fuentes@duocuc.cl</w:t>
            </w:r>
          </w:p>
        </w:tc>
      </w:tr>
      <w:tr w:rsidR="00B66840" w14:paraId="58C8D6C7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4EB40853" w14:textId="32861B58" w:rsidR="00B66840" w:rsidRDefault="00B66840" w:rsidP="00B6684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  <w:i w:val="0"/>
                <w:iCs w:val="0"/>
                <w:color w:val="000000"/>
              </w:rPr>
              <w:t>Benjamín Ramos</w:t>
            </w:r>
          </w:p>
        </w:tc>
        <w:tc>
          <w:tcPr>
            <w:tcW w:w="1559" w:type="dxa"/>
            <w:noWrap/>
          </w:tcPr>
          <w:p w14:paraId="6BB04446" w14:textId="7EB1EAC9" w:rsidR="00B66840" w:rsidRDefault="00B66840" w:rsidP="00B66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3024D3">
              <w:rPr>
                <w:rFonts w:ascii="Tahoma" w:hAnsi="Tahoma" w:cs="Tahoma"/>
              </w:rPr>
              <w:t>CRM BEMAIN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64380F63" w14:textId="77777777" w:rsidR="00B66840" w:rsidRDefault="00B66840" w:rsidP="00B66840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55B340C6" w14:textId="3C8A1C65" w:rsidR="00B66840" w:rsidRDefault="00B66840" w:rsidP="00B66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  <w:r>
              <w:rPr>
                <w:rFonts w:ascii="Tahoma" w:hAnsi="Tahoma" w:cs="Tahoma"/>
                <w:color w:val="0000FF"/>
                <w:u w:val="single"/>
              </w:rPr>
              <w:t>b.ramos@duocuc.cl</w:t>
            </w:r>
          </w:p>
        </w:tc>
      </w:tr>
      <w:tr w:rsidR="0006703B" w14:paraId="240DEC05" w14:textId="77777777" w:rsidTr="007F6112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2BE46AE2" w14:textId="77777777" w:rsidR="0006703B" w:rsidRDefault="0006703B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noWrap/>
          </w:tcPr>
          <w:p w14:paraId="74E52ABA" w14:textId="77777777" w:rsidR="0006703B" w:rsidRDefault="0006703B" w:rsidP="0091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16A51E7B" w14:textId="77777777" w:rsidR="0006703B" w:rsidRDefault="0006703B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noWrap/>
          </w:tcPr>
          <w:p w14:paraId="578F005E" w14:textId="77777777" w:rsidR="0006703B" w:rsidRDefault="00067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395D84B4" w:rsidR="004922AA" w:rsidRDefault="004922AA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53B8CA60" w14:textId="77777777" w:rsidR="004922AA" w:rsidRDefault="004922AA">
      <w:pPr>
        <w:spacing w:line="240" w:lineRule="auto"/>
        <w:rPr>
          <w:rFonts w:ascii="Tahoma" w:hAnsi="Tahoma"/>
          <w:lang w:val="fr-FR"/>
        </w:rPr>
      </w:pPr>
      <w:r>
        <w:rPr>
          <w:rFonts w:ascii="Tahoma" w:hAnsi="Tahoma"/>
          <w:lang w:val="fr-FR"/>
        </w:rPr>
        <w:br w:type="page"/>
      </w:r>
    </w:p>
    <w:p w14:paraId="37AE6B77" w14:textId="77777777" w:rsidR="004D5823" w:rsidRDefault="004D5823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6F0671DD" w14:textId="77777777" w:rsidR="004922AA" w:rsidRDefault="004922AA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3D4B9C58" w14:textId="6BC39927" w:rsidR="004D5823" w:rsidRDefault="004922AA" w:rsidP="004922AA">
      <w:pPr>
        <w:pStyle w:val="Ttulo1"/>
      </w:pPr>
      <w:r>
        <w:t xml:space="preserve">Introducción </w:t>
      </w:r>
    </w:p>
    <w:p w14:paraId="3B81A150" w14:textId="74B44D66" w:rsidR="004922AA" w:rsidRPr="004922AA" w:rsidRDefault="00B66840" w:rsidP="004922AA">
      <w:pPr>
        <w:tabs>
          <w:tab w:val="left" w:pos="1368"/>
        </w:tabs>
      </w:pPr>
      <w:r>
        <w:t xml:space="preserve">En este sprint se comenzará con el desarrollo de la fase 2 del proyecto de portafolio de </w:t>
      </w:r>
      <w:proofErr w:type="spellStart"/>
      <w:r>
        <w:t>titulo</w:t>
      </w:r>
      <w:proofErr w:type="spellEnd"/>
      <w:r>
        <w:t>.</w:t>
      </w:r>
    </w:p>
    <w:p w14:paraId="687A6808" w14:textId="62357355" w:rsidR="004922AA" w:rsidRDefault="004922AA" w:rsidP="004922AA">
      <w:pPr>
        <w:pStyle w:val="Ttulo1"/>
      </w:pPr>
      <w:r>
        <w:t>Resumen Sprint</w:t>
      </w:r>
    </w:p>
    <w:p w14:paraId="3030047C" w14:textId="4F45F09A" w:rsidR="004922AA" w:rsidRDefault="00B66840" w:rsidP="004922AA">
      <w:r>
        <w:t>Semana 1: Solucionar errores de presentación fase 1</w:t>
      </w:r>
    </w:p>
    <w:p w14:paraId="3E7962EE" w14:textId="0DEA3922" w:rsidR="00B66840" w:rsidRDefault="00B66840" w:rsidP="004922AA">
      <w:r>
        <w:t>Semana 2: empezar con el desarrollo del frontend del proyecto</w:t>
      </w:r>
    </w:p>
    <w:p w14:paraId="7456BB78" w14:textId="19D0B8E5" w:rsidR="00B66840" w:rsidRDefault="00B66840" w:rsidP="004922AA">
      <w:r>
        <w:t>Semana3: completar documentación establecida por el docente y completar formularios:</w:t>
      </w:r>
    </w:p>
    <w:p w14:paraId="51F8716F" w14:textId="3D87150C" w:rsidR="00B66840" w:rsidRDefault="00B66840" w:rsidP="004922AA">
      <w:r>
        <w:t>-Matriz de Riesgo</w:t>
      </w:r>
    </w:p>
    <w:p w14:paraId="3956D1CA" w14:textId="2DAD81A8" w:rsidR="00B66840" w:rsidRDefault="00B66840" w:rsidP="004922AA">
      <w:r>
        <w:t>-Matriz de control de cambio</w:t>
      </w:r>
    </w:p>
    <w:p w14:paraId="62E057AE" w14:textId="1D51658D" w:rsidR="00B66840" w:rsidRDefault="00B66840" w:rsidP="004922AA">
      <w:r>
        <w:t>-documento avance sprint</w:t>
      </w:r>
    </w:p>
    <w:p w14:paraId="6F28A445" w14:textId="32A45EAF" w:rsidR="00B66840" w:rsidRDefault="00B66840" w:rsidP="004922AA">
      <w:r>
        <w:t>-Diario reflexión fase 2</w:t>
      </w:r>
    </w:p>
    <w:p w14:paraId="061113CB" w14:textId="58311701" w:rsidR="00B66840" w:rsidRDefault="00B66840" w:rsidP="004922AA">
      <w:r>
        <w:t>-Matriz RACI</w:t>
      </w:r>
    </w:p>
    <w:p w14:paraId="6478590A" w14:textId="1BC4BC59" w:rsidR="00B66840" w:rsidRDefault="00B66840" w:rsidP="004922AA">
      <w:r>
        <w:t>-Documento DAS</w:t>
      </w:r>
    </w:p>
    <w:p w14:paraId="1CE6854B" w14:textId="25847133" w:rsidR="00B66840" w:rsidRDefault="00B66840" w:rsidP="004922AA">
      <w:r>
        <w:t>-Proceso de Negocio</w:t>
      </w:r>
    </w:p>
    <w:p w14:paraId="06F82ED8" w14:textId="7747823D" w:rsidR="00B66840" w:rsidRDefault="00B66840" w:rsidP="004922AA">
      <w:r>
        <w:t>-Fase 2 desarrollo proyecto APT</w:t>
      </w:r>
    </w:p>
    <w:p w14:paraId="296980E2" w14:textId="3B2C847C" w:rsidR="00B66840" w:rsidRDefault="00B66840" w:rsidP="004922AA">
      <w:r>
        <w:t>-Minutas</w:t>
      </w:r>
    </w:p>
    <w:p w14:paraId="6F38B16D" w14:textId="3D871A73" w:rsidR="00B66840" w:rsidRDefault="00B66840" w:rsidP="004922AA">
      <w:r>
        <w:t>-autoevaluación</w:t>
      </w:r>
    </w:p>
    <w:p w14:paraId="6E754F94" w14:textId="17CB81B7" w:rsidR="00B66840" w:rsidRDefault="00B66840" w:rsidP="004922AA">
      <w:r>
        <w:t>-heteroevaluación</w:t>
      </w:r>
    </w:p>
    <w:p w14:paraId="1B35BFBA" w14:textId="77777777" w:rsidR="00B66840" w:rsidRPr="004922AA" w:rsidRDefault="00B66840" w:rsidP="004922AA"/>
    <w:p w14:paraId="207917CB" w14:textId="3BB22549" w:rsidR="004922AA" w:rsidRDefault="004922AA" w:rsidP="004922AA">
      <w:pPr>
        <w:pStyle w:val="Ttulo1"/>
      </w:pPr>
      <w:r>
        <w:lastRenderedPageBreak/>
        <w:t>Tareas realizadas</w:t>
      </w:r>
    </w:p>
    <w:p w14:paraId="644FF33D" w14:textId="0CE20444" w:rsidR="004922AA" w:rsidRDefault="00B47886" w:rsidP="004922AA">
      <w:r>
        <w:t>Realizadas:</w:t>
      </w:r>
    </w:p>
    <w:p w14:paraId="516BAE70" w14:textId="4210629F" w:rsidR="00B47886" w:rsidRDefault="00B47886" w:rsidP="004922AA">
      <w:r>
        <w:t>-reflexión fase 2</w:t>
      </w:r>
    </w:p>
    <w:p w14:paraId="7B70523D" w14:textId="56B9A49B" w:rsidR="00B47886" w:rsidRPr="00B47886" w:rsidRDefault="00B47886" w:rsidP="004922AA">
      <w:pPr>
        <w:rPr>
          <w:lang w:val="en-US"/>
        </w:rPr>
      </w:pPr>
      <w:r w:rsidRPr="00B47886">
        <w:rPr>
          <w:lang w:val="en-US"/>
        </w:rPr>
        <w:t>-avance Sprint</w:t>
      </w:r>
    </w:p>
    <w:p w14:paraId="57F51DB2" w14:textId="30A5FF88" w:rsidR="00B47886" w:rsidRDefault="00B47886" w:rsidP="004922AA">
      <w:pPr>
        <w:rPr>
          <w:lang w:val="en-US"/>
        </w:rPr>
      </w:pPr>
      <w:r w:rsidRPr="00B47886">
        <w:rPr>
          <w:lang w:val="en-US"/>
        </w:rPr>
        <w:t>-</w:t>
      </w:r>
      <w:r>
        <w:rPr>
          <w:lang w:val="en-US"/>
        </w:rPr>
        <w:t xml:space="preserve"> </w:t>
      </w:r>
      <w:r w:rsidRPr="00B47886">
        <w:rPr>
          <w:lang w:val="en-US"/>
        </w:rPr>
        <w:t>a</w:t>
      </w:r>
      <w:r>
        <w:rPr>
          <w:lang w:val="en-US"/>
        </w:rPr>
        <w:t>utoevaluación</w:t>
      </w:r>
    </w:p>
    <w:p w14:paraId="3833A6B1" w14:textId="6353910F" w:rsidR="00B47886" w:rsidRDefault="00B47886" w:rsidP="004922AA">
      <w:pPr>
        <w:rPr>
          <w:lang w:val="en-US"/>
        </w:rPr>
      </w:pPr>
      <w:r>
        <w:rPr>
          <w:lang w:val="en-US"/>
        </w:rPr>
        <w:t>- frontend</w:t>
      </w:r>
    </w:p>
    <w:p w14:paraId="0DB9D69D" w14:textId="5FA9EEDB" w:rsidR="00B47886" w:rsidRPr="00B47886" w:rsidRDefault="00B47886" w:rsidP="004922AA">
      <w:r w:rsidRPr="00B47886">
        <w:t>-desarrollo de f</w:t>
      </w:r>
      <w:r>
        <w:t>ormularios(avance)</w:t>
      </w:r>
    </w:p>
    <w:p w14:paraId="77616751" w14:textId="63F0870A" w:rsidR="004922AA" w:rsidRPr="00B47886" w:rsidRDefault="004922AA" w:rsidP="004922AA">
      <w:pPr>
        <w:pStyle w:val="Ttulo1"/>
      </w:pPr>
      <w:r w:rsidRPr="00B47886">
        <w:t xml:space="preserve">Próximo Sprint </w:t>
      </w:r>
    </w:p>
    <w:p w14:paraId="4F2C7D2B" w14:textId="71B6CC15" w:rsidR="004922AA" w:rsidRPr="004922AA" w:rsidRDefault="00B47886" w:rsidP="004922AA">
      <w:r>
        <w:t>Completar los documentos faltantes y terminar con el desarrollo completo del frontend.</w:t>
      </w:r>
    </w:p>
    <w:p w14:paraId="5A3A8C23" w14:textId="712DFD39" w:rsidR="004922AA" w:rsidRDefault="004922AA" w:rsidP="004922AA">
      <w:pPr>
        <w:pStyle w:val="Ttulo1"/>
      </w:pPr>
      <w:r>
        <w:t xml:space="preserve">Anexos </w:t>
      </w:r>
    </w:p>
    <w:p w14:paraId="375AF0A5" w14:textId="000ADD5F" w:rsidR="004922AA" w:rsidRPr="004922AA" w:rsidRDefault="004922AA" w:rsidP="004922AA">
      <w:r>
        <w:t>Todo lo que acompañe como evidencia de las tareas realizas en el Sprint</w:t>
      </w:r>
    </w:p>
    <w:sectPr w:rsidR="004922AA" w:rsidRPr="004922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75A28" w14:textId="77777777" w:rsidR="009C120B" w:rsidRDefault="009C120B">
      <w:r>
        <w:separator/>
      </w:r>
    </w:p>
  </w:endnote>
  <w:endnote w:type="continuationSeparator" w:id="0">
    <w:p w14:paraId="0EDA6731" w14:textId="77777777" w:rsidR="009C120B" w:rsidRDefault="009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455A0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88610" w14:textId="77777777" w:rsidR="009C120B" w:rsidRDefault="009C120B">
      <w:r>
        <w:separator/>
      </w:r>
    </w:p>
  </w:footnote>
  <w:footnote w:type="continuationSeparator" w:id="0">
    <w:p w14:paraId="482E3907" w14:textId="77777777" w:rsidR="009C120B" w:rsidRDefault="009C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FEE75" w14:textId="0BB37E09" w:rsidR="004D5823" w:rsidRDefault="00B82CB5"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/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06018">
    <w:abstractNumId w:val="0"/>
  </w:num>
  <w:num w:numId="2" w16cid:durableId="503478105">
    <w:abstractNumId w:val="10"/>
  </w:num>
  <w:num w:numId="3" w16cid:durableId="671104450">
    <w:abstractNumId w:val="6"/>
  </w:num>
  <w:num w:numId="4" w16cid:durableId="1720202760">
    <w:abstractNumId w:val="14"/>
  </w:num>
  <w:num w:numId="5" w16cid:durableId="1251817787">
    <w:abstractNumId w:val="11"/>
  </w:num>
  <w:num w:numId="6" w16cid:durableId="511451714">
    <w:abstractNumId w:val="2"/>
  </w:num>
  <w:num w:numId="7" w16cid:durableId="1554461939">
    <w:abstractNumId w:val="3"/>
  </w:num>
  <w:num w:numId="8" w16cid:durableId="574583367">
    <w:abstractNumId w:val="15"/>
  </w:num>
  <w:num w:numId="9" w16cid:durableId="910309261">
    <w:abstractNumId w:val="7"/>
  </w:num>
  <w:num w:numId="10" w16cid:durableId="862792221">
    <w:abstractNumId w:val="17"/>
  </w:num>
  <w:num w:numId="11" w16cid:durableId="2082555965">
    <w:abstractNumId w:val="12"/>
  </w:num>
  <w:num w:numId="12" w16cid:durableId="249002401">
    <w:abstractNumId w:val="18"/>
  </w:num>
  <w:num w:numId="13" w16cid:durableId="639068430">
    <w:abstractNumId w:val="9"/>
  </w:num>
  <w:num w:numId="14" w16cid:durableId="13710350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0"/>
  </w:num>
  <w:num w:numId="16" w16cid:durableId="80416260">
    <w:abstractNumId w:val="5"/>
  </w:num>
  <w:num w:numId="17" w16cid:durableId="130441396">
    <w:abstractNumId w:val="4"/>
  </w:num>
  <w:num w:numId="18" w16cid:durableId="612977884">
    <w:abstractNumId w:val="10"/>
  </w:num>
  <w:num w:numId="19" w16cid:durableId="748694107">
    <w:abstractNumId w:val="16"/>
  </w:num>
  <w:num w:numId="20" w16cid:durableId="306396132">
    <w:abstractNumId w:val="10"/>
  </w:num>
  <w:num w:numId="21" w16cid:durableId="552086457">
    <w:abstractNumId w:val="1"/>
  </w:num>
  <w:num w:numId="22" w16cid:durableId="412121586">
    <w:abstractNumId w:val="10"/>
  </w:num>
  <w:num w:numId="23" w16cid:durableId="932201381">
    <w:abstractNumId w:val="10"/>
  </w:num>
  <w:num w:numId="24" w16cid:durableId="1401751577">
    <w:abstractNumId w:val="13"/>
  </w:num>
  <w:num w:numId="25" w16cid:durableId="1024551039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435150"/>
    <w:rsid w:val="0044572D"/>
    <w:rsid w:val="00447A70"/>
    <w:rsid w:val="004922AA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5051"/>
    <w:rsid w:val="007512F2"/>
    <w:rsid w:val="0076067D"/>
    <w:rsid w:val="007652A8"/>
    <w:rsid w:val="007F6112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C120B"/>
    <w:rsid w:val="009D5E8A"/>
    <w:rsid w:val="00A31085"/>
    <w:rsid w:val="00A4039F"/>
    <w:rsid w:val="00A44744"/>
    <w:rsid w:val="00A764D5"/>
    <w:rsid w:val="00AC50AA"/>
    <w:rsid w:val="00B37FE2"/>
    <w:rsid w:val="00B47886"/>
    <w:rsid w:val="00B66840"/>
    <w:rsid w:val="00B82CB5"/>
    <w:rsid w:val="00B86E4A"/>
    <w:rsid w:val="00B9336E"/>
    <w:rsid w:val="00BA052E"/>
    <w:rsid w:val="00BE0EE6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D4FA0"/>
    <w:rsid w:val="00EE60AB"/>
    <w:rsid w:val="00EF5C59"/>
    <w:rsid w:val="00F82046"/>
    <w:rsid w:val="00FB4CA9"/>
    <w:rsid w:val="00F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22A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922A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22A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22A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22A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22A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22A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922A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922A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922A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4922A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2A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4922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22A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922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4922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rsid w:val="004922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ar">
    <w:name w:val="Título 9 Car"/>
    <w:basedOn w:val="Fuentedeprrafopredeter"/>
    <w:link w:val="Ttulo9"/>
    <w:uiPriority w:val="9"/>
    <w:rsid w:val="004922A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922AA"/>
    <w:rPr>
      <w:b/>
      <w:bCs/>
      <w:color w:val="C45911" w:themeColor="accent2" w:themeShade="BF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4922A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SubttuloCar">
    <w:name w:val="Subtítulo Car"/>
    <w:basedOn w:val="Fuentedeprrafopredeter"/>
    <w:link w:val="Subttulo"/>
    <w:uiPriority w:val="11"/>
    <w:rsid w:val="004922A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Textoennegrita">
    <w:name w:val="Strong"/>
    <w:uiPriority w:val="22"/>
    <w:qFormat/>
    <w:rsid w:val="004922AA"/>
    <w:rPr>
      <w:b/>
      <w:bCs/>
      <w:spacing w:val="0"/>
    </w:rPr>
  </w:style>
  <w:style w:type="character" w:styleId="nfasis">
    <w:name w:val="Emphasis"/>
    <w:uiPriority w:val="20"/>
    <w:qFormat/>
    <w:rsid w:val="004922A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922AA"/>
    <w:rPr>
      <w:i w:val="0"/>
      <w:iCs w:val="0"/>
      <w:color w:val="C4591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4922AA"/>
    <w:rPr>
      <w:color w:val="C4591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2A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2A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4922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isintenso">
    <w:name w:val="Intense Emphasis"/>
    <w:uiPriority w:val="21"/>
    <w:qFormat/>
    <w:rsid w:val="004922A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4922AA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4922AA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4922A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22A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922AA"/>
    <w:rPr>
      <w:i/>
      <w:iCs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15</TotalTime>
  <Pages>3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MANUEL . FUENTES BELTRAN</cp:lastModifiedBy>
  <cp:revision>4</cp:revision>
  <cp:lastPrinted>2008-08-04T13:42:00Z</cp:lastPrinted>
  <dcterms:created xsi:type="dcterms:W3CDTF">2023-08-06T20:51:00Z</dcterms:created>
  <dcterms:modified xsi:type="dcterms:W3CDTF">2024-10-04T16:36:00Z</dcterms:modified>
</cp:coreProperties>
</file>